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9720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01230AA" wp14:editId="04E1D702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2DF4D72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5EF4905B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47395DEC" w14:textId="3584100F" w:rsidR="00CF2BE7" w:rsidRDefault="009B367C" w:rsidP="006C5F9F">
            <w:pPr>
              <w:pStyle w:val="Heading1"/>
            </w:pPr>
            <w:r>
              <w:t xml:space="preserve"> career </w:t>
            </w:r>
            <w:r w:rsidR="006C5F9F" w:rsidRPr="006C5F9F">
              <w:t>Objective</w:t>
            </w:r>
          </w:p>
          <w:p w14:paraId="6C094942" w14:textId="4949C45D" w:rsidR="009B367C" w:rsidRDefault="006C11D4" w:rsidP="009B367C">
            <w:r>
              <w:t>For Being Passionate about AI/ML</w:t>
            </w:r>
          </w:p>
          <w:p w14:paraId="6484B75D" w14:textId="4E5FB5B1" w:rsidR="006C11D4" w:rsidRDefault="006C11D4" w:rsidP="009B367C">
            <w:r>
              <w:t>To Start A Good Career</w:t>
            </w:r>
          </w:p>
          <w:p w14:paraId="0B5B0B4A" w14:textId="07E36AB7" w:rsidR="006C11D4" w:rsidRPr="009B367C" w:rsidRDefault="006C11D4" w:rsidP="009B367C">
            <w:r>
              <w:t>Trying To Be Toughest One</w:t>
            </w:r>
          </w:p>
          <w:p w14:paraId="7ED50285" w14:textId="77777777" w:rsidR="00CF2BE7" w:rsidRDefault="00CF2BE7" w:rsidP="003F1D3E"/>
          <w:p w14:paraId="6A56EB20" w14:textId="23872B21" w:rsidR="00CF2BE7" w:rsidRDefault="00AF09D5" w:rsidP="006C5F9F">
            <w:pPr>
              <w:rPr>
                <w:b/>
                <w:bCs/>
              </w:rPr>
            </w:pPr>
            <w:r>
              <w:rPr>
                <w:b/>
                <w:bCs/>
              </w:rPr>
              <w:t>Personal  details</w:t>
            </w:r>
          </w:p>
          <w:p w14:paraId="56D958E3" w14:textId="77777777" w:rsidR="00AF09D5" w:rsidRDefault="00AF09D5" w:rsidP="006C5F9F">
            <w:pPr>
              <w:rPr>
                <w:b/>
                <w:bCs/>
              </w:rPr>
            </w:pPr>
          </w:p>
          <w:p w14:paraId="42ECEF41" w14:textId="551BB427" w:rsidR="00AF09D5" w:rsidRDefault="00AF09D5" w:rsidP="006C5F9F">
            <w:r>
              <w:rPr>
                <w:b/>
                <w:bCs/>
              </w:rPr>
              <w:t xml:space="preserve">DOB: </w:t>
            </w:r>
            <w:r w:rsidR="00580ADC">
              <w:t>1</w:t>
            </w:r>
            <w:r>
              <w:t>7-0</w:t>
            </w:r>
            <w:r w:rsidR="00580ADC">
              <w:t>7</w:t>
            </w:r>
            <w:r>
              <w:t>-200</w:t>
            </w:r>
            <w:r w:rsidR="00580ADC">
              <w:t>6</w:t>
            </w:r>
          </w:p>
          <w:p w14:paraId="558A5D26" w14:textId="4BE7C561" w:rsidR="00AF09D5" w:rsidRDefault="00AF09D5" w:rsidP="006C5F9F">
            <w:r>
              <w:rPr>
                <w:b/>
                <w:bCs/>
              </w:rPr>
              <w:t xml:space="preserve">Gender: </w:t>
            </w:r>
            <w:r>
              <w:t>male</w:t>
            </w:r>
          </w:p>
          <w:p w14:paraId="4CCE95B6" w14:textId="1FF15529" w:rsidR="00AF09D5" w:rsidRPr="00AF09D5" w:rsidRDefault="00AF09D5" w:rsidP="00AF09D5">
            <w:pPr>
              <w:rPr>
                <w:b/>
                <w:bCs/>
              </w:rPr>
            </w:pPr>
          </w:p>
        </w:tc>
        <w:tc>
          <w:tcPr>
            <w:tcW w:w="737" w:type="dxa"/>
            <w:vMerge w:val="restart"/>
          </w:tcPr>
          <w:p w14:paraId="2C52487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BB23BBE" w14:textId="0B6ACE53" w:rsidR="34C479AF" w:rsidRDefault="00580ADC" w:rsidP="1461E2F6">
            <w:pPr>
              <w:pStyle w:val="Title"/>
            </w:pPr>
            <w:r>
              <w:t>DARPAN PARMAR</w:t>
            </w:r>
          </w:p>
          <w:p w14:paraId="2FAACB4E" w14:textId="77777777" w:rsidR="00CF2BE7" w:rsidRPr="00E06CE9" w:rsidRDefault="006C5F9F" w:rsidP="00E06CE9">
            <w:pPr>
              <w:pStyle w:val="Subtitle"/>
            </w:pPr>
            <w:r w:rsidRPr="00E06CE9">
              <w:t>UI/UX Designer</w:t>
            </w:r>
          </w:p>
          <w:p w14:paraId="46463CBD" w14:textId="77777777" w:rsidR="00CF2BE7" w:rsidRPr="006C5F9F" w:rsidRDefault="00CF2BE7" w:rsidP="00B86C53"/>
          <w:p w14:paraId="0F94EA7E" w14:textId="77777777" w:rsidR="00CF2BE7" w:rsidRPr="00EF0E02" w:rsidRDefault="006C5F9F" w:rsidP="006C5F9F">
            <w:r w:rsidRPr="006C5F9F">
              <w:t>I am passionate about designing digital experiences that are both visually stunning and intuitive, and always strive to create designs that delight and engage users.</w:t>
            </w:r>
          </w:p>
        </w:tc>
      </w:tr>
      <w:tr w:rsidR="00CF2BE7" w:rsidRPr="00020BEB" w14:paraId="35112400" w14:textId="77777777" w:rsidTr="1461E2F6">
        <w:trPr>
          <w:trHeight w:val="90"/>
        </w:trPr>
        <w:tc>
          <w:tcPr>
            <w:tcW w:w="3692" w:type="dxa"/>
            <w:vMerge/>
          </w:tcPr>
          <w:p w14:paraId="6752CFD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EFB802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41715D32" w14:textId="77777777" w:rsidR="00CF2BE7" w:rsidRPr="00AD590F" w:rsidRDefault="00CF2BE7" w:rsidP="00F46F61"/>
        </w:tc>
      </w:tr>
      <w:tr w:rsidR="00CF2BE7" w:rsidRPr="00020BEB" w14:paraId="10FC38E4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6D9EEFDC" w14:textId="77777777" w:rsidR="00CF2BE7" w:rsidRDefault="00CF2BE7" w:rsidP="003F1D3E"/>
          <w:p w14:paraId="0564BF4A" w14:textId="77777777" w:rsidR="00CF2BE7" w:rsidRDefault="00CF2BE7" w:rsidP="003F1D3E"/>
          <w:p w14:paraId="050B30CF" w14:textId="080408AE" w:rsidR="00CF2BE7" w:rsidRPr="00771A46" w:rsidRDefault="006C5F9F" w:rsidP="006C5F9F">
            <w:pPr>
              <w:pStyle w:val="Heading1"/>
            </w:pPr>
            <w:r w:rsidRPr="006C5F9F">
              <w:t>Contact</w:t>
            </w:r>
            <w:r w:rsidR="009B367C">
              <w:t xml:space="preserve"> informatiom</w:t>
            </w:r>
          </w:p>
          <w:p w14:paraId="195C2E26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316814F0" w14:textId="5251F81B" w:rsidR="009B367C" w:rsidRDefault="000D23ED" w:rsidP="006C5F9F">
            <w:pPr>
              <w:pStyle w:val="ListBullet"/>
            </w:pPr>
            <w:r>
              <w:t>Xyz23@gmail.com</w:t>
            </w:r>
          </w:p>
          <w:p w14:paraId="3F768460" w14:textId="4DB42A71" w:rsidR="00CF2BE7" w:rsidRDefault="000D23ED" w:rsidP="00356AB0">
            <w:pPr>
              <w:pStyle w:val="ListBullet"/>
            </w:pPr>
            <w:r>
              <w:t>8625760193</w:t>
            </w:r>
          </w:p>
          <w:p w14:paraId="3EFBFDE9" w14:textId="3A81AAE0" w:rsidR="000D23ED" w:rsidRDefault="003A6923" w:rsidP="00356AB0">
            <w:pPr>
              <w:pStyle w:val="ListBullet"/>
            </w:pPr>
            <w:r>
              <w:t>Abx,</w:t>
            </w:r>
            <w:r w:rsidR="006C11D4">
              <w:t xml:space="preserve"> </w:t>
            </w:r>
            <w:r>
              <w:t>California</w:t>
            </w:r>
          </w:p>
          <w:p w14:paraId="40C13150" w14:textId="77777777" w:rsidR="00356AB0" w:rsidRDefault="00356AB0" w:rsidP="00356AB0"/>
          <w:p w14:paraId="4E8DAD1E" w14:textId="77777777" w:rsidR="00356AB0" w:rsidRDefault="00356AB0" w:rsidP="00356AB0"/>
          <w:p w14:paraId="2C3736AF" w14:textId="77777777" w:rsidR="00CF2BE7" w:rsidRDefault="00CF2BE7" w:rsidP="00356AB0"/>
          <w:p w14:paraId="5D39A8CC" w14:textId="5D22A906" w:rsidR="00CF2BE7" w:rsidRPr="00C822BF" w:rsidRDefault="006C5F9F" w:rsidP="006C5F9F">
            <w:pPr>
              <w:pStyle w:val="Heading1"/>
            </w:pPr>
            <w:r w:rsidRPr="006C5F9F">
              <w:t>Education</w:t>
            </w:r>
            <w:r w:rsidR="009B367C">
              <w:t xml:space="preserve"> qUALIFICATION</w:t>
            </w:r>
          </w:p>
          <w:p w14:paraId="042AFDE7" w14:textId="45960B5C" w:rsidR="00CF2BE7" w:rsidRDefault="009B367C" w:rsidP="00356AB0">
            <w:pPr>
              <w:rPr>
                <w:lang w:val="it-IT"/>
              </w:rPr>
            </w:pPr>
            <w:r>
              <w:rPr>
                <w:lang w:val="it-IT"/>
              </w:rPr>
              <w:t>BTECH-CSE</w:t>
            </w:r>
          </w:p>
          <w:p w14:paraId="08C0B50A" w14:textId="4E3C24B3" w:rsidR="009B367C" w:rsidRDefault="009B367C" w:rsidP="00356AB0">
            <w:pPr>
              <w:rPr>
                <w:lang w:val="it-IT"/>
              </w:rPr>
            </w:pPr>
            <w:r>
              <w:rPr>
                <w:lang w:val="it-IT"/>
              </w:rPr>
              <w:t>DARSHAN UNIVERSITY</w:t>
            </w:r>
          </w:p>
          <w:p w14:paraId="005B29D7" w14:textId="66333AC5" w:rsidR="00CF2BE7" w:rsidRDefault="009B367C" w:rsidP="00356AB0">
            <w:pPr>
              <w:rPr>
                <w:lang w:val="it-IT"/>
              </w:rPr>
            </w:pPr>
            <w:r>
              <w:rPr>
                <w:lang w:val="it-IT"/>
              </w:rPr>
              <w:t>2028</w:t>
            </w:r>
          </w:p>
          <w:p w14:paraId="1B6E7FE5" w14:textId="0139805A" w:rsidR="003A6923" w:rsidRDefault="003A6923" w:rsidP="00356AB0">
            <w:pPr>
              <w:rPr>
                <w:lang w:val="it-IT"/>
              </w:rPr>
            </w:pPr>
            <w:r>
              <w:rPr>
                <w:lang w:val="it-IT"/>
              </w:rPr>
              <w:t>8.5</w:t>
            </w:r>
          </w:p>
          <w:p w14:paraId="4460C2F2" w14:textId="77777777" w:rsidR="00356AB0" w:rsidRDefault="00356AB0" w:rsidP="00356AB0">
            <w:pPr>
              <w:rPr>
                <w:lang w:val="it-IT"/>
              </w:rPr>
            </w:pPr>
          </w:p>
          <w:p w14:paraId="4F238D57" w14:textId="77777777" w:rsidR="00CF2BE7" w:rsidRDefault="00CF2BE7" w:rsidP="00356AB0">
            <w:pPr>
              <w:rPr>
                <w:lang w:val="it-IT"/>
              </w:rPr>
            </w:pPr>
          </w:p>
          <w:p w14:paraId="21F21926" w14:textId="77777777" w:rsidR="00CF2BE7" w:rsidRPr="00C822BF" w:rsidRDefault="006C5F9F" w:rsidP="006C5F9F">
            <w:pPr>
              <w:pStyle w:val="Heading1"/>
            </w:pPr>
            <w:r w:rsidRPr="006C5F9F">
              <w:t>Skills</w:t>
            </w:r>
          </w:p>
          <w:p w14:paraId="5FBB98C6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3AE0D931" w14:textId="77777777" w:rsidR="006C5F9F" w:rsidRPr="006C5F9F" w:rsidRDefault="006C5F9F" w:rsidP="006C5F9F">
            <w:pPr>
              <w:pStyle w:val="ListBullet"/>
            </w:pPr>
            <w:r w:rsidRPr="006C5F9F">
              <w:t>UI/UX design</w:t>
            </w:r>
          </w:p>
          <w:p w14:paraId="2DE4C363" w14:textId="3CCDEF5D" w:rsidR="009B367C" w:rsidRDefault="00AF09D5" w:rsidP="006C5F9F">
            <w:pPr>
              <w:pStyle w:val="ListBullet"/>
            </w:pPr>
            <w:r>
              <w:t>Web developer</w:t>
            </w:r>
          </w:p>
          <w:p w14:paraId="140A6189" w14:textId="51F48D7D" w:rsidR="006C5F9F" w:rsidRPr="006C5F9F" w:rsidRDefault="006C5F9F" w:rsidP="006C5F9F">
            <w:pPr>
              <w:pStyle w:val="ListBullet"/>
            </w:pPr>
            <w:r w:rsidRPr="006C5F9F">
              <w:t>Usability testing</w:t>
            </w:r>
          </w:p>
          <w:p w14:paraId="6D4C82A8" w14:textId="77777777" w:rsidR="00CF2BE7" w:rsidRPr="00CF2BE7" w:rsidRDefault="006C5F9F" w:rsidP="006C5F9F">
            <w:pPr>
              <w:pStyle w:val="ListBullet"/>
            </w:pPr>
            <w:r w:rsidRPr="006C5F9F">
              <w:t>Project management</w:t>
            </w:r>
          </w:p>
        </w:tc>
        <w:tc>
          <w:tcPr>
            <w:tcW w:w="737" w:type="dxa"/>
            <w:vMerge/>
          </w:tcPr>
          <w:p w14:paraId="2B3D689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6DE1F837" w14:textId="77777777" w:rsidR="00CF2BE7" w:rsidRPr="00CA07A7" w:rsidRDefault="00CF2BE7" w:rsidP="00F46F61"/>
        </w:tc>
      </w:tr>
      <w:tr w:rsidR="00CF2BE7" w:rsidRPr="00020BEB" w14:paraId="161FB351" w14:textId="77777777" w:rsidTr="00425627">
        <w:trPr>
          <w:trHeight w:val="3197"/>
        </w:trPr>
        <w:tc>
          <w:tcPr>
            <w:tcW w:w="3692" w:type="dxa"/>
            <w:vMerge/>
          </w:tcPr>
          <w:p w14:paraId="371F2D5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21A2F87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19E233E" w14:textId="77777777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2ABAA2CB" w14:textId="77777777" w:rsidR="00CF2BE7" w:rsidRDefault="00CF2BE7" w:rsidP="00CF2BE7"/>
          <w:p w14:paraId="55041219" w14:textId="77777777" w:rsidR="006C5F9F" w:rsidRPr="006C5F9F" w:rsidRDefault="006C5F9F" w:rsidP="006C5F9F">
            <w:pPr>
              <w:pStyle w:val="Heading2"/>
            </w:pPr>
            <w:r w:rsidRPr="006C5F9F">
              <w:t xml:space="preserve">Senior UI/UX Designer </w:t>
            </w:r>
            <w:r w:rsidRPr="006C5F9F">
              <w:rPr>
                <w:rStyle w:val="NotBold"/>
              </w:rPr>
              <w:t>Proseware, Inc.</w:t>
            </w:r>
          </w:p>
          <w:p w14:paraId="183731F2" w14:textId="77A45B2D" w:rsidR="006C5F9F" w:rsidRPr="006C5F9F" w:rsidRDefault="006C5F9F" w:rsidP="006C5F9F">
            <w:pPr>
              <w:pStyle w:val="Heading3"/>
            </w:pPr>
            <w:r w:rsidRPr="006C5F9F">
              <w:t>Jan 20</w:t>
            </w:r>
            <w:r w:rsidR="00B8480F">
              <w:t>34</w:t>
            </w:r>
            <w:r w:rsidRPr="006C5F9F">
              <w:t xml:space="preserve"> - Dec 20</w:t>
            </w:r>
            <w:r w:rsidR="00B8480F">
              <w:t>43</w:t>
            </w:r>
          </w:p>
          <w:p w14:paraId="1883DF71" w14:textId="77777777" w:rsidR="00CF2BE7" w:rsidRPr="00CF2BE7" w:rsidRDefault="006C5F9F" w:rsidP="006C5F9F">
            <w:r w:rsidRPr="006C5F9F"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</w:p>
        </w:tc>
      </w:tr>
      <w:tr w:rsidR="00CF2BE7" w:rsidRPr="00020BEB" w14:paraId="68796DC5" w14:textId="77777777" w:rsidTr="1461E2F6">
        <w:trPr>
          <w:trHeight w:val="180"/>
        </w:trPr>
        <w:tc>
          <w:tcPr>
            <w:tcW w:w="3692" w:type="dxa"/>
            <w:vMerge/>
          </w:tcPr>
          <w:p w14:paraId="592EE5E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7374AC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1F3B948C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4BBE8ECF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CE24711" w14:textId="77777777" w:rsidTr="1461E2F6">
        <w:trPr>
          <w:trHeight w:val="512"/>
        </w:trPr>
        <w:tc>
          <w:tcPr>
            <w:tcW w:w="3692" w:type="dxa"/>
            <w:vMerge/>
          </w:tcPr>
          <w:p w14:paraId="1574FED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461B45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734FF120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6172F64D" w14:textId="77777777" w:rsidTr="00425627">
        <w:trPr>
          <w:trHeight w:val="2189"/>
        </w:trPr>
        <w:tc>
          <w:tcPr>
            <w:tcW w:w="3692" w:type="dxa"/>
            <w:vMerge/>
          </w:tcPr>
          <w:p w14:paraId="6FCD4D7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22286F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71A12B9D" w14:textId="77777777" w:rsidR="006C5F9F" w:rsidRPr="00E06CE9" w:rsidRDefault="006C5F9F" w:rsidP="00E06CE9">
            <w:pPr>
              <w:pStyle w:val="Heading2"/>
            </w:pPr>
            <w:r w:rsidRPr="00E06CE9">
              <w:t xml:space="preserve">UI/UX Designer </w:t>
            </w:r>
            <w:r w:rsidR="00E06CE9" w:rsidRPr="00E06CE9">
              <w:rPr>
                <w:rStyle w:val="NotBold"/>
              </w:rPr>
              <w:t>Proseware</w:t>
            </w:r>
            <w:r w:rsidRPr="00E06CE9">
              <w:rPr>
                <w:rStyle w:val="NotBold"/>
              </w:rPr>
              <w:t xml:space="preserve">, </w:t>
            </w:r>
            <w:r w:rsidR="00E06CE9" w:rsidRPr="00E06CE9">
              <w:rPr>
                <w:rStyle w:val="NotBold"/>
              </w:rPr>
              <w:t>Inc.</w:t>
            </w:r>
          </w:p>
          <w:p w14:paraId="4F131D78" w14:textId="73ED1270" w:rsidR="006C5F9F" w:rsidRPr="006C5F9F" w:rsidRDefault="006C5F9F" w:rsidP="006C5F9F">
            <w:pPr>
              <w:pStyle w:val="Heading3"/>
            </w:pPr>
            <w:r w:rsidRPr="006C5F9F">
              <w:t>Oct 20</w:t>
            </w:r>
            <w:r w:rsidR="00B8480F">
              <w:t xml:space="preserve">32 </w:t>
            </w:r>
            <w:r w:rsidRPr="006C5F9F">
              <w:t>- Jul 20</w:t>
            </w:r>
            <w:r w:rsidR="00B8480F">
              <w:t>33</w:t>
            </w:r>
          </w:p>
          <w:p w14:paraId="2B5E731D" w14:textId="77777777" w:rsidR="00CF2BE7" w:rsidRPr="00CF2BE7" w:rsidRDefault="006C5F9F" w:rsidP="006C5F9F">
            <w:pPr>
              <w:rPr>
                <w:color w:val="auto"/>
                <w:szCs w:val="20"/>
              </w:rPr>
            </w:pPr>
            <w:r w:rsidRPr="006C5F9F">
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</w:r>
          </w:p>
        </w:tc>
      </w:tr>
      <w:tr w:rsidR="003F1D3E" w:rsidRPr="00020BEB" w14:paraId="4ACEA737" w14:textId="77777777" w:rsidTr="1461E2F6">
        <w:trPr>
          <w:trHeight w:val="153"/>
        </w:trPr>
        <w:tc>
          <w:tcPr>
            <w:tcW w:w="3692" w:type="dxa"/>
            <w:vMerge/>
          </w:tcPr>
          <w:p w14:paraId="125FCEDA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08F43BC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1326422A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3DC507F2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23598440" w14:textId="77777777" w:rsidTr="1461E2F6">
        <w:trPr>
          <w:trHeight w:val="215"/>
        </w:trPr>
        <w:tc>
          <w:tcPr>
            <w:tcW w:w="3692" w:type="dxa"/>
            <w:vMerge/>
          </w:tcPr>
          <w:p w14:paraId="74F1D879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D0A7E9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6A7183C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3A367AF" w14:textId="77777777" w:rsidTr="1461E2F6">
        <w:trPr>
          <w:trHeight w:val="80"/>
        </w:trPr>
        <w:tc>
          <w:tcPr>
            <w:tcW w:w="3692" w:type="dxa"/>
            <w:vMerge/>
          </w:tcPr>
          <w:p w14:paraId="3C33458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5FFCB7A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12DC2F7" w14:textId="77777777" w:rsidR="006C5F9F" w:rsidRPr="006C5F9F" w:rsidRDefault="006C5F9F" w:rsidP="006C5F9F">
            <w:pPr>
              <w:pStyle w:val="Heading2"/>
            </w:pPr>
            <w:r w:rsidRPr="006C5F9F">
              <w:t xml:space="preserve">UI/UX Designer </w:t>
            </w:r>
            <w:r w:rsidRPr="006C5F9F">
              <w:rPr>
                <w:rStyle w:val="NotBold"/>
              </w:rPr>
              <w:t>Relecloud</w:t>
            </w:r>
          </w:p>
          <w:p w14:paraId="239D47B0" w14:textId="3156F1F8" w:rsidR="006C5F9F" w:rsidRPr="006C5F9F" w:rsidRDefault="006C5F9F" w:rsidP="006C5F9F">
            <w:pPr>
              <w:pStyle w:val="Heading3"/>
            </w:pPr>
            <w:r w:rsidRPr="006C5F9F">
              <w:t>Feb 20</w:t>
            </w:r>
            <w:r w:rsidR="00B8480F">
              <w:t>28</w:t>
            </w:r>
            <w:r w:rsidRPr="006C5F9F">
              <w:t xml:space="preserve"> - Oct 20</w:t>
            </w:r>
            <w:r w:rsidR="00B8480F">
              <w:t>32</w:t>
            </w:r>
            <w:r w:rsidRPr="006C5F9F">
              <w:t xml:space="preserve"> </w:t>
            </w:r>
          </w:p>
          <w:p w14:paraId="63D3E920" w14:textId="77777777" w:rsidR="00CF2BE7" w:rsidRPr="00343C48" w:rsidRDefault="006C5F9F" w:rsidP="006C5F9F">
            <w:r w:rsidRPr="006C5F9F">
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efficiently.</w:t>
            </w:r>
          </w:p>
        </w:tc>
      </w:tr>
    </w:tbl>
    <w:p w14:paraId="3ECD9677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4C2DA" w14:textId="77777777" w:rsidR="00F5687D" w:rsidRDefault="00F5687D" w:rsidP="00AA35A8">
      <w:pPr>
        <w:spacing w:line="240" w:lineRule="auto"/>
      </w:pPr>
      <w:r>
        <w:separator/>
      </w:r>
    </w:p>
  </w:endnote>
  <w:endnote w:type="continuationSeparator" w:id="0">
    <w:p w14:paraId="02761EC2" w14:textId="77777777" w:rsidR="00F5687D" w:rsidRDefault="00F5687D" w:rsidP="00AA35A8">
      <w:pPr>
        <w:spacing w:line="240" w:lineRule="auto"/>
      </w:pPr>
      <w:r>
        <w:continuationSeparator/>
      </w:r>
    </w:p>
  </w:endnote>
  <w:endnote w:type="continuationNotice" w:id="1">
    <w:p w14:paraId="313A846B" w14:textId="77777777" w:rsidR="00F5687D" w:rsidRDefault="00F568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1DE66" w14:textId="77777777" w:rsidR="00F5687D" w:rsidRDefault="00F5687D" w:rsidP="00AA35A8">
      <w:pPr>
        <w:spacing w:line="240" w:lineRule="auto"/>
      </w:pPr>
      <w:r>
        <w:separator/>
      </w:r>
    </w:p>
  </w:footnote>
  <w:footnote w:type="continuationSeparator" w:id="0">
    <w:p w14:paraId="77B6EC06" w14:textId="77777777" w:rsidR="00F5687D" w:rsidRDefault="00F5687D" w:rsidP="00AA35A8">
      <w:pPr>
        <w:spacing w:line="240" w:lineRule="auto"/>
      </w:pPr>
      <w:r>
        <w:continuationSeparator/>
      </w:r>
    </w:p>
  </w:footnote>
  <w:footnote w:type="continuationNotice" w:id="1">
    <w:p w14:paraId="1DE53E40" w14:textId="77777777" w:rsidR="00F5687D" w:rsidRDefault="00F5687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7C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0D23ED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A6923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62F8"/>
    <w:rsid w:val="00537559"/>
    <w:rsid w:val="00542B9A"/>
    <w:rsid w:val="00552CAA"/>
    <w:rsid w:val="00572E23"/>
    <w:rsid w:val="00580ADC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11D4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45DAC"/>
    <w:rsid w:val="009529EB"/>
    <w:rsid w:val="00973FF7"/>
    <w:rsid w:val="00975E79"/>
    <w:rsid w:val="009805B1"/>
    <w:rsid w:val="009B367C"/>
    <w:rsid w:val="009B4B3C"/>
    <w:rsid w:val="009B55A3"/>
    <w:rsid w:val="009D646A"/>
    <w:rsid w:val="00A02A48"/>
    <w:rsid w:val="00A633B0"/>
    <w:rsid w:val="00A82BE7"/>
    <w:rsid w:val="00A90A97"/>
    <w:rsid w:val="00AA1166"/>
    <w:rsid w:val="00AA35A8"/>
    <w:rsid w:val="00AB0853"/>
    <w:rsid w:val="00AD590F"/>
    <w:rsid w:val="00AE562D"/>
    <w:rsid w:val="00AF09D5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480F"/>
    <w:rsid w:val="00B85473"/>
    <w:rsid w:val="00B86C53"/>
    <w:rsid w:val="00BE446F"/>
    <w:rsid w:val="00BE5968"/>
    <w:rsid w:val="00BF3DBB"/>
    <w:rsid w:val="00C0565B"/>
    <w:rsid w:val="00C163A1"/>
    <w:rsid w:val="00C62E97"/>
    <w:rsid w:val="00C73870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1632"/>
    <w:rsid w:val="00E147DE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5687D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CF43A09"/>
  <w15:chartTrackingRefBased/>
  <w15:docId w15:val="{AB90AA95-50AB-4BDD-AE8A-E0DA5EB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ti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Parmar</dc:creator>
  <cp:keywords/>
  <dc:description/>
  <cp:lastModifiedBy>DARPAN PARMAR</cp:lastModifiedBy>
  <cp:revision>2</cp:revision>
  <dcterms:created xsi:type="dcterms:W3CDTF">2025-09-18T12:55:00Z</dcterms:created>
  <dcterms:modified xsi:type="dcterms:W3CDTF">2025-09-18T12:55:00Z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